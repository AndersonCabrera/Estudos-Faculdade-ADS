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628"/>
      </w:tblGrid>
      <w:tr w:rsidR="00257C5D" w14:paraId="37C8190A" w14:textId="77777777" w:rsidTr="00257C5D">
        <w:tc>
          <w:tcPr>
            <w:tcW w:w="9628" w:type="dxa"/>
          </w:tcPr>
          <w:p w14:paraId="30E762DA" w14:textId="24397C77" w:rsidR="00257C5D" w:rsidRDefault="00257C5D" w:rsidP="2D1562FB">
            <w:pPr>
              <w:pStyle w:val="Ttulo"/>
              <w:rPr>
                <w:sz w:val="40"/>
                <w:szCs w:val="40"/>
              </w:rPr>
            </w:pPr>
            <w:bookmarkStart w:id="0" w:name="_GoBack"/>
            <w:bookmarkEnd w:id="0"/>
            <w:r w:rsidRPr="008E73B3">
              <w:rPr>
                <w:color w:val="FF0000"/>
                <w:sz w:val="40"/>
                <w:szCs w:val="40"/>
              </w:rPr>
              <w:t>INSIRA AQUI O TÍTULO D</w:t>
            </w:r>
            <w:r w:rsidR="00560032">
              <w:rPr>
                <w:color w:val="FF0000"/>
                <w:sz w:val="40"/>
                <w:szCs w:val="40"/>
              </w:rPr>
              <w:t>O</w:t>
            </w:r>
            <w:r w:rsidRPr="008E73B3">
              <w:rPr>
                <w:color w:val="FF0000"/>
                <w:sz w:val="40"/>
                <w:szCs w:val="40"/>
              </w:rPr>
              <w:t xml:space="preserve"> SEU TRABALHO</w:t>
            </w:r>
          </w:p>
        </w:tc>
      </w:tr>
    </w:tbl>
    <w:p w14:paraId="139E6F07" w14:textId="39EE025C" w:rsidR="00257C5D" w:rsidRDefault="00257C5D" w:rsidP="2D1562FB">
      <w:pPr>
        <w:pStyle w:val="Ttulo"/>
        <w:rPr>
          <w:sz w:val="40"/>
          <w:szCs w:val="40"/>
        </w:rPr>
      </w:pPr>
    </w:p>
    <w:p w14:paraId="49678B11" w14:textId="77777777" w:rsidR="00002ACA" w:rsidRDefault="747B9F91" w:rsidP="00E92715">
      <w:pPr>
        <w:pStyle w:val="Ttulo1"/>
        <w:jc w:val="right"/>
        <w:rPr>
          <w:bCs/>
        </w:rPr>
      </w:pPr>
      <w:r>
        <w:t>Acadêmicos¹</w:t>
      </w:r>
    </w:p>
    <w:p w14:paraId="67D0C082" w14:textId="7039DDCB" w:rsidR="00002ACA" w:rsidRDefault="320C1630" w:rsidP="320C1630">
      <w:pPr>
        <w:jc w:val="right"/>
        <w:rPr>
          <w:b/>
          <w:bCs/>
        </w:rPr>
      </w:pPr>
      <w:r w:rsidRPr="320C1630">
        <w:rPr>
          <w:b/>
          <w:bCs/>
        </w:rPr>
        <w:t>Tutor Externo²</w:t>
      </w:r>
    </w:p>
    <w:p w14:paraId="798FF766" w14:textId="77777777" w:rsidR="00002ACA" w:rsidRDefault="00E92715" w:rsidP="00E92715">
      <w:pPr>
        <w:tabs>
          <w:tab w:val="center" w:pos="4819"/>
          <w:tab w:val="left" w:pos="7035"/>
        </w:tabs>
      </w:pPr>
      <w:r>
        <w:tab/>
      </w:r>
    </w:p>
    <w:p w14:paraId="599D87EA" w14:textId="390F9F33" w:rsidR="00C044E0" w:rsidRDefault="00257C5D" w:rsidP="00893035">
      <w:pPr>
        <w:pStyle w:val="Ttulo1"/>
        <w:spacing w:line="360" w:lineRule="auto"/>
      </w:pPr>
      <w:r>
        <w:t>1</w:t>
      </w:r>
      <w:r w:rsidR="163BE746">
        <w:t>. FUNDAMENTAÇÃO TEÓRICA</w:t>
      </w:r>
    </w:p>
    <w:p w14:paraId="4E47475E" w14:textId="77777777" w:rsidR="00656784" w:rsidRPr="00656784" w:rsidRDefault="00656784" w:rsidP="00893035">
      <w:pPr>
        <w:spacing w:line="360" w:lineRule="auto"/>
        <w:jc w:val="both"/>
      </w:pPr>
    </w:p>
    <w:p w14:paraId="5AA85264" w14:textId="0FC45BD1" w:rsidR="007B54E5" w:rsidRDefault="007B54E5" w:rsidP="007B54E5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CBB0B" wp14:editId="70CE8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15050" cy="6286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628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FD322" w14:textId="133F2B69" w:rsidR="007B54E5" w:rsidRDefault="007B54E5" w:rsidP="007B54E5">
                            <w:pPr>
                              <w:jc w:val="center"/>
                            </w:pPr>
                            <w:r w:rsidRPr="007B54E5">
                              <w:rPr>
                                <w:color w:val="FF0000"/>
                              </w:rPr>
                              <w:t>Acadêmico! Utilizando os artigos disponibilizados na trilha de aprendizagem, insira nesse quadro uma CITAÇÃO DIRETA CURTA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CBB0B" id="Retângulo 3" o:spid="_x0000_s1026" style="position:absolute;left:0;text-align:left;margin-left:0;margin-top:-.05pt;width:481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" filled="f" strokecolor="red" strokeweight=".25pt">
                <v:textbox>
                  <w:txbxContent>
                    <w:p w14:paraId="6C6FD322" w14:textId="133F2B69" w:rsidR="007B54E5" w:rsidRDefault="007B54E5" w:rsidP="007B54E5">
                      <w:pPr>
                        <w:jc w:val="center"/>
                      </w:pPr>
                      <w:r w:rsidRPr="007B54E5">
                        <w:rPr>
                          <w:color w:val="FF0000"/>
                        </w:rPr>
                        <w:t>Acadêmico! Utilizando os artigos disponibilizados na trilha de aprendizagem, insira nesse quadro uma CITAÇÃO DIRETA CURTA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66DBFF1" w14:textId="77777777" w:rsidR="007B54E5" w:rsidRDefault="007B54E5" w:rsidP="007B54E5">
      <w:pPr>
        <w:spacing w:line="276" w:lineRule="auto"/>
        <w:ind w:firstLine="708"/>
        <w:jc w:val="both"/>
      </w:pPr>
    </w:p>
    <w:p w14:paraId="3B692C76" w14:textId="77777777" w:rsidR="007B54E5" w:rsidRDefault="007B54E5" w:rsidP="007B54E5">
      <w:pPr>
        <w:spacing w:line="276" w:lineRule="auto"/>
        <w:ind w:firstLine="708"/>
        <w:jc w:val="both"/>
      </w:pPr>
    </w:p>
    <w:p w14:paraId="4CDB6F47" w14:textId="77777777" w:rsidR="007B54E5" w:rsidRDefault="007B54E5" w:rsidP="007B54E5">
      <w:pPr>
        <w:spacing w:line="276" w:lineRule="auto"/>
        <w:ind w:firstLine="708"/>
        <w:jc w:val="both"/>
      </w:pPr>
    </w:p>
    <w:p w14:paraId="188A1343" w14:textId="77777777" w:rsidR="007B54E5" w:rsidRDefault="007B54E5" w:rsidP="007B54E5">
      <w:pPr>
        <w:spacing w:line="276" w:lineRule="auto"/>
        <w:ind w:left="2268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7B525" wp14:editId="52E7C344">
                <wp:simplePos x="0" y="0"/>
                <wp:positionH relativeFrom="column">
                  <wp:posOffset>1409700</wp:posOffset>
                </wp:positionH>
                <wp:positionV relativeFrom="paragraph">
                  <wp:posOffset>0</wp:posOffset>
                </wp:positionV>
                <wp:extent cx="4705350" cy="8286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8286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AD24" w14:textId="57C6B81A" w:rsidR="007B54E5" w:rsidRDefault="007B54E5" w:rsidP="007B54E5">
                            <w:pPr>
                              <w:jc w:val="center"/>
                            </w:pPr>
                            <w:r w:rsidRPr="007B54E5">
                              <w:rPr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</w:rPr>
                              <w:t>gora,</w:t>
                            </w:r>
                            <w:r w:rsidRPr="007B54E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u</w:t>
                            </w:r>
                            <w:r w:rsidRPr="007B54E5">
                              <w:rPr>
                                <w:color w:val="FF0000"/>
                              </w:rPr>
                              <w:t xml:space="preserve">tilizando os artigos disponibilizados na trilha de aprendizagem, insira nesse quadro uma CITAÇÃO DIRETA </w:t>
                            </w:r>
                            <w:r>
                              <w:rPr>
                                <w:color w:val="FF0000"/>
                              </w:rPr>
                              <w:t>LONGA</w:t>
                            </w:r>
                            <w:r>
                              <w:t>.</w:t>
                            </w:r>
                          </w:p>
                          <w:p w14:paraId="3ECA487D" w14:textId="27D33735" w:rsidR="007B54E5" w:rsidRPr="002366B4" w:rsidRDefault="007B54E5" w:rsidP="007B54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7B525" id="Retângulo 4" o:spid="_x0000_s1027" style="position:absolute;left:0;text-align:left;margin-left:111pt;margin-top:0;width:370.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" filled="f" strokecolor="red" strokeweight=".25pt">
                <v:textbox>
                  <w:txbxContent>
                    <w:p w14:paraId="6CF9AD24" w14:textId="57C6B81A" w:rsidR="007B54E5" w:rsidRDefault="007B54E5" w:rsidP="007B54E5">
                      <w:pPr>
                        <w:jc w:val="center"/>
                      </w:pPr>
                      <w:r w:rsidRPr="007B54E5">
                        <w:rPr>
                          <w:color w:val="FF0000"/>
                        </w:rPr>
                        <w:t>A</w:t>
                      </w:r>
                      <w:r>
                        <w:rPr>
                          <w:color w:val="FF0000"/>
                        </w:rPr>
                        <w:t>gora,</w:t>
                      </w:r>
                      <w:r w:rsidRPr="007B54E5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u</w:t>
                      </w:r>
                      <w:r w:rsidRPr="007B54E5">
                        <w:rPr>
                          <w:color w:val="FF0000"/>
                        </w:rPr>
                        <w:t xml:space="preserve">tilizando os artigos disponibilizados na trilha de aprendizagem, insira nesse quadro uma CITAÇÃO DIRETA </w:t>
                      </w:r>
                      <w:r>
                        <w:rPr>
                          <w:color w:val="FF0000"/>
                        </w:rPr>
                        <w:t>LONGA</w:t>
                      </w:r>
                      <w:r>
                        <w:t>.</w:t>
                      </w:r>
                    </w:p>
                    <w:p w14:paraId="3ECA487D" w14:textId="27D33735" w:rsidR="007B54E5" w:rsidRPr="002366B4" w:rsidRDefault="007B54E5" w:rsidP="007B54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11A126" w14:textId="77777777" w:rsidR="007B54E5" w:rsidRDefault="007B54E5" w:rsidP="007B54E5">
      <w:pPr>
        <w:spacing w:line="276" w:lineRule="auto"/>
        <w:ind w:firstLine="708"/>
        <w:jc w:val="both"/>
      </w:pPr>
    </w:p>
    <w:p w14:paraId="335FDDF0" w14:textId="77777777" w:rsidR="007B54E5" w:rsidRDefault="007B54E5" w:rsidP="007B54E5">
      <w:pPr>
        <w:spacing w:line="276" w:lineRule="auto"/>
        <w:ind w:firstLine="708"/>
        <w:jc w:val="both"/>
      </w:pPr>
    </w:p>
    <w:p w14:paraId="7FD1FD53" w14:textId="77777777" w:rsidR="007B54E5" w:rsidRDefault="007B54E5" w:rsidP="007B54E5">
      <w:pPr>
        <w:spacing w:line="276" w:lineRule="auto"/>
        <w:ind w:firstLine="708"/>
        <w:jc w:val="both"/>
      </w:pPr>
    </w:p>
    <w:p w14:paraId="35F061BF" w14:textId="1F8181AA" w:rsidR="007B54E5" w:rsidRDefault="008319FC" w:rsidP="007B54E5">
      <w:pPr>
        <w:spacing w:line="276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81DDD" wp14:editId="2EE1497B">
                <wp:simplePos x="0" y="0"/>
                <wp:positionH relativeFrom="column">
                  <wp:posOffset>4480560</wp:posOffset>
                </wp:positionH>
                <wp:positionV relativeFrom="paragraph">
                  <wp:posOffset>1037590</wp:posOffset>
                </wp:positionV>
                <wp:extent cx="1400175" cy="685800"/>
                <wp:effectExtent l="247650" t="0" r="28575" b="19050"/>
                <wp:wrapNone/>
                <wp:docPr id="2" name="Texto Explicativo: Lin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333"/>
                            <a:gd name="adj4" fmla="val -17245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263E6" w14:textId="097BE182" w:rsidR="008319FC" w:rsidRPr="008319FC" w:rsidRDefault="008319FC" w:rsidP="008319F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319FC">
                              <w:rPr>
                                <w:color w:val="FF0000"/>
                              </w:rPr>
                              <w:t>Finaliza</w:t>
                            </w:r>
                            <w:r>
                              <w:rPr>
                                <w:color w:val="FF0000"/>
                              </w:rPr>
                              <w:t>d</w:t>
                            </w:r>
                            <w:r w:rsidRPr="008319FC">
                              <w:rPr>
                                <w:color w:val="FF0000"/>
                              </w:rPr>
                              <w:t>o</w:t>
                            </w:r>
                            <w:r>
                              <w:rPr>
                                <w:color w:val="FF0000"/>
                              </w:rPr>
                              <w:t xml:space="preserve"> as citações, vá para as referências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81DD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2" o:spid="_x0000_s1028" type="#_x0000_t47" style="position:absolute;left:0;text-align:left;margin-left:352.8pt;margin-top:81.7pt;width:110.2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" adj="-3725,1800" fillcolor="yellow" strokecolor="red" strokeweight="1pt">
                <v:textbox>
                  <w:txbxContent>
                    <w:p w14:paraId="1D7263E6" w14:textId="097BE182" w:rsidR="008319FC" w:rsidRPr="008319FC" w:rsidRDefault="008319FC" w:rsidP="008319FC">
                      <w:pPr>
                        <w:jc w:val="center"/>
                        <w:rPr>
                          <w:color w:val="FF0000"/>
                        </w:rPr>
                      </w:pPr>
                      <w:r w:rsidRPr="008319FC">
                        <w:rPr>
                          <w:color w:val="FF0000"/>
                        </w:rPr>
                        <w:t>Finaliza</w:t>
                      </w:r>
                      <w:r>
                        <w:rPr>
                          <w:color w:val="FF0000"/>
                        </w:rPr>
                        <w:t>d</w:t>
                      </w:r>
                      <w:r w:rsidRPr="008319FC">
                        <w:rPr>
                          <w:color w:val="FF0000"/>
                        </w:rPr>
                        <w:t>o</w:t>
                      </w:r>
                      <w:r>
                        <w:rPr>
                          <w:color w:val="FF0000"/>
                        </w:rPr>
                        <w:t xml:space="preserve"> as citações, vá para as referências</w:t>
                      </w:r>
                    </w:p>
                  </w:txbxContent>
                </v:textbox>
              </v:shape>
            </w:pict>
          </mc:Fallback>
        </mc:AlternateContent>
      </w:r>
      <w:r w:rsidR="0084103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CEEC78" wp14:editId="06512182">
                <wp:simplePos x="0" y="0"/>
                <wp:positionH relativeFrom="margin">
                  <wp:align>left</wp:align>
                </wp:positionH>
                <wp:positionV relativeFrom="paragraph">
                  <wp:posOffset>199391</wp:posOffset>
                </wp:positionV>
                <wp:extent cx="6115050" cy="16192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6192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C336" w14:textId="20057981" w:rsidR="007B54E5" w:rsidRDefault="007B54E5" w:rsidP="007B54E5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Por fim, ainda u</w:t>
                            </w:r>
                            <w:r w:rsidRPr="007B54E5">
                              <w:rPr>
                                <w:color w:val="FF0000"/>
                              </w:rPr>
                              <w:t xml:space="preserve">tilizando os artigos disponibilizados na trilha de aprendizagem, insira nesse quadro uma CITAÇÃO </w:t>
                            </w:r>
                            <w:r>
                              <w:rPr>
                                <w:color w:val="FF0000"/>
                              </w:rPr>
                              <w:t>INDIRETA</w:t>
                            </w:r>
                            <w:r>
                              <w:t>.</w:t>
                            </w:r>
                          </w:p>
                          <w:p w14:paraId="0331E035" w14:textId="0C5BD526" w:rsidR="007B54E5" w:rsidRDefault="007B54E5" w:rsidP="007B54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EEC78" id="Retângulo 5" o:spid="_x0000_s1029" style="position:absolute;left:0;text-align:left;margin-left:0;margin-top:15.7pt;width:481.5pt;height:127.5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" filled="f" strokecolor="red" strokeweight=".25pt">
                <v:textbox>
                  <w:txbxContent>
                    <w:p w14:paraId="3A0CC336" w14:textId="20057981" w:rsidR="007B54E5" w:rsidRDefault="007B54E5" w:rsidP="007B54E5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Por fim, ainda u</w:t>
                      </w:r>
                      <w:r w:rsidRPr="007B54E5">
                        <w:rPr>
                          <w:color w:val="FF0000"/>
                        </w:rPr>
                        <w:t xml:space="preserve">tilizando os artigos disponibilizados na trilha de aprendizagem, insira nesse quadro uma CITAÇÃO </w:t>
                      </w:r>
                      <w:r>
                        <w:rPr>
                          <w:color w:val="FF0000"/>
                        </w:rPr>
                        <w:t>INDIRETA</w:t>
                      </w:r>
                      <w:r>
                        <w:t>.</w:t>
                      </w:r>
                    </w:p>
                    <w:p w14:paraId="0331E035" w14:textId="0C5BD526" w:rsidR="007B54E5" w:rsidRDefault="007B54E5" w:rsidP="007B54E5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4917543" w14:textId="77777777" w:rsidR="00002ACA" w:rsidRDefault="320C1630" w:rsidP="00F67478">
      <w:pPr>
        <w:pStyle w:val="style25"/>
        <w:spacing w:before="240" w:beforeAutospacing="0" w:after="240" w:afterAutospacing="0" w:line="360" w:lineRule="auto"/>
        <w:rPr>
          <w:b/>
          <w:bCs/>
        </w:rPr>
      </w:pPr>
      <w:r w:rsidRPr="320C1630">
        <w:rPr>
          <w:b/>
          <w:bCs/>
        </w:rPr>
        <w:t>REFERÊNCIAS</w:t>
      </w:r>
    </w:p>
    <w:p w14:paraId="0ED235AB" w14:textId="77777777" w:rsidR="00257C5D" w:rsidRDefault="004B1866" w:rsidP="00257C5D">
      <w:pPr>
        <w:spacing w:line="360" w:lineRule="auto"/>
        <w:ind w:firstLine="708"/>
        <w:jc w:val="both"/>
      </w:pPr>
      <w:r w:rsidRPr="004B1866">
        <w:t>Ao elaborar as Referências do seu trabalho, lembre-se de que as obras devem ser apresentadas em ordem alfabética!</w:t>
      </w:r>
      <w:r w:rsidR="00257C5D">
        <w:t xml:space="preserve"> </w:t>
      </w:r>
    </w:p>
    <w:p w14:paraId="676266CF" w14:textId="28F6601E" w:rsidR="00DB1A48" w:rsidRDefault="00257C5D" w:rsidP="00257C5D">
      <w:pPr>
        <w:spacing w:line="360" w:lineRule="auto"/>
        <w:jc w:val="both"/>
      </w:pPr>
      <w:r>
        <w:t xml:space="preserve">Exemplo: </w:t>
      </w:r>
      <w:r w:rsidR="163BE746">
        <w:t xml:space="preserve">PEROVANO, Dalton </w:t>
      </w:r>
      <w:proofErr w:type="spellStart"/>
      <w:r w:rsidR="163BE746">
        <w:t>Gean</w:t>
      </w:r>
      <w:proofErr w:type="spellEnd"/>
      <w:r w:rsidR="163BE746">
        <w:t xml:space="preserve">. </w:t>
      </w:r>
      <w:r w:rsidR="163BE746" w:rsidRPr="163BE746">
        <w:rPr>
          <w:b/>
          <w:bCs/>
        </w:rPr>
        <w:t>Manual de metodologia da pesquisa científica</w:t>
      </w:r>
      <w:r w:rsidR="163BE746">
        <w:t xml:space="preserve">. Curitiba: </w:t>
      </w:r>
      <w:proofErr w:type="spellStart"/>
      <w:r w:rsidR="163BE746">
        <w:t>Intersaberes</w:t>
      </w:r>
      <w:proofErr w:type="spellEnd"/>
      <w:r w:rsidR="163BE746">
        <w:t>, 2016.</w:t>
      </w:r>
    </w:p>
    <w:p w14:paraId="3962CDC1" w14:textId="1E7C35BD" w:rsidR="00841035" w:rsidRDefault="00841035" w:rsidP="0065138A"/>
    <w:p w14:paraId="1E265839" w14:textId="0A506585" w:rsidR="00841035" w:rsidRDefault="00841035" w:rsidP="0065138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34767" wp14:editId="1AE71B1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15050" cy="6286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628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33DE7" w14:textId="0E11AF51" w:rsidR="00841035" w:rsidRDefault="00841035" w:rsidP="00841035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Agora chegou a vez de referenciar os autores utilizados nas citações. Insira nesse quadro as referências utilizadas de acordo com as configurações apresentadas.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34767" id="Retângulo 1" o:spid="_x0000_s1030" style="position:absolute;margin-left:0;margin-top:-.05pt;width:481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" filled="f" strokecolor="red" strokeweight=".25pt">
                <v:textbox>
                  <w:txbxContent>
                    <w:p w14:paraId="40133DE7" w14:textId="0E11AF51" w:rsidR="00841035" w:rsidRDefault="00841035" w:rsidP="00841035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Agora chegou a vez de referenciar os autores utilizados nas citações. Insira nesse quadro as referências utilizadas de acordo com as configurações apresentadas.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1035" w:rsidSect="00002AC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2A6F5" w14:textId="77777777" w:rsidR="00A31501" w:rsidRDefault="00A31501" w:rsidP="00002ACA">
      <w:r>
        <w:separator/>
      </w:r>
    </w:p>
  </w:endnote>
  <w:endnote w:type="continuationSeparator" w:id="0">
    <w:p w14:paraId="04D0C157" w14:textId="77777777" w:rsidR="00A31501" w:rsidRDefault="00A31501" w:rsidP="0000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7B54E5" w14:paraId="4DCB48AF" w14:textId="77777777" w:rsidTr="747B9F91">
      <w:tc>
        <w:tcPr>
          <w:tcW w:w="3213" w:type="dxa"/>
        </w:tcPr>
        <w:p w14:paraId="5B315137" w14:textId="70DA0F44" w:rsidR="007B54E5" w:rsidRDefault="007B54E5" w:rsidP="747B9F91">
          <w:pPr>
            <w:pStyle w:val="Cabealho"/>
            <w:ind w:left="-115"/>
          </w:pPr>
        </w:p>
      </w:tc>
      <w:tc>
        <w:tcPr>
          <w:tcW w:w="3213" w:type="dxa"/>
        </w:tcPr>
        <w:p w14:paraId="2386E52A" w14:textId="3972BCA3" w:rsidR="007B54E5" w:rsidRDefault="007B54E5" w:rsidP="747B9F91">
          <w:pPr>
            <w:pStyle w:val="Cabealho"/>
            <w:jc w:val="center"/>
          </w:pPr>
        </w:p>
      </w:tc>
      <w:tc>
        <w:tcPr>
          <w:tcW w:w="3213" w:type="dxa"/>
        </w:tcPr>
        <w:p w14:paraId="51B5E946" w14:textId="4D9AC9E5" w:rsidR="007B54E5" w:rsidRDefault="007B54E5" w:rsidP="747B9F91">
          <w:pPr>
            <w:pStyle w:val="Cabealho"/>
            <w:ind w:right="-115"/>
            <w:jc w:val="right"/>
          </w:pPr>
        </w:p>
      </w:tc>
    </w:tr>
  </w:tbl>
  <w:p w14:paraId="160CA534" w14:textId="27FC6DEA" w:rsidR="007B54E5" w:rsidRDefault="007B54E5" w:rsidP="747B9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4D95C" w14:textId="77777777" w:rsidR="007B54E5" w:rsidRPr="00D16B0A" w:rsidRDefault="007B54E5" w:rsidP="00D16B0A">
    <w:pPr>
      <w:rPr>
        <w:bCs/>
        <w:sz w:val="20"/>
      </w:rPr>
    </w:pPr>
    <w:r w:rsidRPr="00D16B0A">
      <w:rPr>
        <w:bCs/>
        <w:sz w:val="20"/>
      </w:rPr>
      <w:t>1 Nome dos acadêmicos</w:t>
    </w:r>
  </w:p>
  <w:p w14:paraId="2D164FFC" w14:textId="77777777" w:rsidR="007B54E5" w:rsidRPr="00D16B0A" w:rsidRDefault="007B54E5" w:rsidP="00D16B0A">
    <w:pPr>
      <w:rPr>
        <w:bCs/>
        <w:sz w:val="20"/>
      </w:rPr>
    </w:pPr>
    <w:r w:rsidRPr="00D16B0A">
      <w:rPr>
        <w:bCs/>
        <w:sz w:val="20"/>
      </w:rPr>
      <w:t>2 Nome do Professor tutor externo</w:t>
    </w:r>
  </w:p>
  <w:p w14:paraId="4C959E72" w14:textId="77777777" w:rsidR="007B54E5" w:rsidRPr="00D16B0A" w:rsidRDefault="007B54E5" w:rsidP="00D16B0A">
    <w:pPr>
      <w:rPr>
        <w:sz w:val="20"/>
      </w:rPr>
    </w:pPr>
    <w:r w:rsidRPr="00D16B0A">
      <w:rPr>
        <w:bCs/>
        <w:sz w:val="20"/>
      </w:rPr>
      <w:t xml:space="preserve">Centro Universitário Leonardo da Vinci </w:t>
    </w:r>
    <w:r>
      <w:rPr>
        <w:bCs/>
        <w:sz w:val="20"/>
      </w:rPr>
      <w:t>–</w:t>
    </w:r>
    <w:r w:rsidRPr="00D16B0A">
      <w:rPr>
        <w:bCs/>
        <w:sz w:val="20"/>
      </w:rPr>
      <w:t xml:space="preserve"> UNIASSELVI</w:t>
    </w:r>
    <w:r>
      <w:rPr>
        <w:bCs/>
        <w:sz w:val="20"/>
      </w:rPr>
      <w:t xml:space="preserve"> - </w:t>
    </w:r>
    <w:r w:rsidRPr="00D16B0A">
      <w:rPr>
        <w:sz w:val="20"/>
      </w:rPr>
      <w:t>Curso (Código da Turma) – Prática do Módulo I</w:t>
    </w:r>
    <w:r>
      <w:rPr>
        <w:sz w:val="20"/>
      </w:rPr>
      <w:t xml:space="preserve"> - </w:t>
    </w:r>
    <w:proofErr w:type="spellStart"/>
    <w:r w:rsidRPr="00D16B0A">
      <w:rPr>
        <w:sz w:val="20"/>
      </w:rPr>
      <w:t>dd</w:t>
    </w:r>
    <w:proofErr w:type="spellEnd"/>
    <w:r w:rsidRPr="00D16B0A">
      <w:rPr>
        <w:sz w:val="20"/>
      </w:rPr>
      <w:t>/mm/aa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64F82" w14:textId="77777777" w:rsidR="00A31501" w:rsidRDefault="00A31501" w:rsidP="00002ACA">
      <w:r>
        <w:separator/>
      </w:r>
    </w:p>
  </w:footnote>
  <w:footnote w:type="continuationSeparator" w:id="0">
    <w:p w14:paraId="2DBBC641" w14:textId="77777777" w:rsidR="00A31501" w:rsidRDefault="00A31501" w:rsidP="00002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05FE2" w14:textId="77777777" w:rsidR="007B54E5" w:rsidRDefault="007B54E5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E9FEDB8" w14:textId="77777777" w:rsidR="007B54E5" w:rsidRDefault="007B54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7B54E5" w14:paraId="4A19C0DD" w14:textId="77777777" w:rsidTr="747B9F91">
      <w:tc>
        <w:tcPr>
          <w:tcW w:w="3213" w:type="dxa"/>
        </w:tcPr>
        <w:p w14:paraId="0696F0BE" w14:textId="350990EF" w:rsidR="007B54E5" w:rsidRDefault="007B54E5" w:rsidP="747B9F91">
          <w:pPr>
            <w:pStyle w:val="Cabealho"/>
            <w:ind w:left="-115"/>
          </w:pPr>
        </w:p>
      </w:tc>
      <w:tc>
        <w:tcPr>
          <w:tcW w:w="3213" w:type="dxa"/>
        </w:tcPr>
        <w:p w14:paraId="59286108" w14:textId="75B7F4CD" w:rsidR="007B54E5" w:rsidRDefault="007B54E5" w:rsidP="747B9F91">
          <w:pPr>
            <w:pStyle w:val="Cabealho"/>
            <w:jc w:val="center"/>
          </w:pPr>
        </w:p>
      </w:tc>
      <w:tc>
        <w:tcPr>
          <w:tcW w:w="3213" w:type="dxa"/>
        </w:tcPr>
        <w:p w14:paraId="2959617A" w14:textId="24709195" w:rsidR="007B54E5" w:rsidRDefault="007B54E5" w:rsidP="747B9F91">
          <w:pPr>
            <w:pStyle w:val="Cabealho"/>
            <w:ind w:right="-115"/>
            <w:jc w:val="right"/>
          </w:pPr>
        </w:p>
      </w:tc>
    </w:tr>
  </w:tbl>
  <w:p w14:paraId="748540CE" w14:textId="1ED8A5D5" w:rsidR="007B54E5" w:rsidRDefault="007B54E5" w:rsidP="747B9F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625C7"/>
    <w:multiLevelType w:val="hybridMultilevel"/>
    <w:tmpl w:val="0FBC0912"/>
    <w:lvl w:ilvl="0" w:tplc="36DE2F8E">
      <w:start w:val="1"/>
      <w:numFmt w:val="decimal"/>
      <w:lvlText w:val="%1."/>
      <w:lvlJc w:val="left"/>
      <w:pPr>
        <w:ind w:left="720" w:hanging="360"/>
      </w:pPr>
    </w:lvl>
    <w:lvl w:ilvl="1" w:tplc="B3288ACE">
      <w:start w:val="1"/>
      <w:numFmt w:val="lowerLetter"/>
      <w:lvlText w:val="%2."/>
      <w:lvlJc w:val="left"/>
      <w:pPr>
        <w:ind w:left="1440" w:hanging="360"/>
      </w:pPr>
    </w:lvl>
    <w:lvl w:ilvl="2" w:tplc="9618B534">
      <w:start w:val="1"/>
      <w:numFmt w:val="lowerRoman"/>
      <w:lvlText w:val="%3."/>
      <w:lvlJc w:val="right"/>
      <w:pPr>
        <w:ind w:left="2160" w:hanging="180"/>
      </w:pPr>
    </w:lvl>
    <w:lvl w:ilvl="3" w:tplc="0666F428">
      <w:start w:val="1"/>
      <w:numFmt w:val="decimal"/>
      <w:lvlText w:val="%4."/>
      <w:lvlJc w:val="left"/>
      <w:pPr>
        <w:ind w:left="2880" w:hanging="360"/>
      </w:pPr>
    </w:lvl>
    <w:lvl w:ilvl="4" w:tplc="34BEABB2">
      <w:start w:val="1"/>
      <w:numFmt w:val="lowerLetter"/>
      <w:lvlText w:val="%5."/>
      <w:lvlJc w:val="left"/>
      <w:pPr>
        <w:ind w:left="3600" w:hanging="360"/>
      </w:pPr>
    </w:lvl>
    <w:lvl w:ilvl="5" w:tplc="6E5408D8">
      <w:start w:val="1"/>
      <w:numFmt w:val="lowerRoman"/>
      <w:lvlText w:val="%6."/>
      <w:lvlJc w:val="right"/>
      <w:pPr>
        <w:ind w:left="4320" w:hanging="180"/>
      </w:pPr>
    </w:lvl>
    <w:lvl w:ilvl="6" w:tplc="8DFECC02">
      <w:start w:val="1"/>
      <w:numFmt w:val="decimal"/>
      <w:lvlText w:val="%7."/>
      <w:lvlJc w:val="left"/>
      <w:pPr>
        <w:ind w:left="5040" w:hanging="360"/>
      </w:pPr>
    </w:lvl>
    <w:lvl w:ilvl="7" w:tplc="0220E910">
      <w:start w:val="1"/>
      <w:numFmt w:val="lowerLetter"/>
      <w:lvlText w:val="%8."/>
      <w:lvlJc w:val="left"/>
      <w:pPr>
        <w:ind w:left="5760" w:hanging="360"/>
      </w:pPr>
    </w:lvl>
    <w:lvl w:ilvl="8" w:tplc="A5FA1B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F0"/>
    <w:rsid w:val="00002ACA"/>
    <w:rsid w:val="000111F9"/>
    <w:rsid w:val="000139A1"/>
    <w:rsid w:val="00054108"/>
    <w:rsid w:val="00056CC2"/>
    <w:rsid w:val="0007667A"/>
    <w:rsid w:val="0007732A"/>
    <w:rsid w:val="00084C4A"/>
    <w:rsid w:val="00095F65"/>
    <w:rsid w:val="001355C0"/>
    <w:rsid w:val="00152EDA"/>
    <w:rsid w:val="001729C4"/>
    <w:rsid w:val="001C18FF"/>
    <w:rsid w:val="001E40EF"/>
    <w:rsid w:val="001F1ADE"/>
    <w:rsid w:val="00257C5D"/>
    <w:rsid w:val="00261737"/>
    <w:rsid w:val="002745A7"/>
    <w:rsid w:val="00280880"/>
    <w:rsid w:val="00292AFF"/>
    <w:rsid w:val="002A2D1E"/>
    <w:rsid w:val="002A3CB7"/>
    <w:rsid w:val="002D1868"/>
    <w:rsid w:val="00374F07"/>
    <w:rsid w:val="003C4735"/>
    <w:rsid w:val="003F203E"/>
    <w:rsid w:val="00400EDF"/>
    <w:rsid w:val="004019DA"/>
    <w:rsid w:val="00454656"/>
    <w:rsid w:val="0047567D"/>
    <w:rsid w:val="004B1866"/>
    <w:rsid w:val="00542266"/>
    <w:rsid w:val="00560032"/>
    <w:rsid w:val="0056085B"/>
    <w:rsid w:val="00561E0F"/>
    <w:rsid w:val="0059189B"/>
    <w:rsid w:val="00595BF3"/>
    <w:rsid w:val="005B28FA"/>
    <w:rsid w:val="005F6049"/>
    <w:rsid w:val="00602734"/>
    <w:rsid w:val="00610C8B"/>
    <w:rsid w:val="00645AEE"/>
    <w:rsid w:val="0065138A"/>
    <w:rsid w:val="00656784"/>
    <w:rsid w:val="0066166A"/>
    <w:rsid w:val="00674FDE"/>
    <w:rsid w:val="00676F6F"/>
    <w:rsid w:val="006956AD"/>
    <w:rsid w:val="006E4B9B"/>
    <w:rsid w:val="00711734"/>
    <w:rsid w:val="00711DEC"/>
    <w:rsid w:val="007137DE"/>
    <w:rsid w:val="00714B0A"/>
    <w:rsid w:val="00756D62"/>
    <w:rsid w:val="00781B6E"/>
    <w:rsid w:val="007875C6"/>
    <w:rsid w:val="007B54E5"/>
    <w:rsid w:val="007D3801"/>
    <w:rsid w:val="007D40BD"/>
    <w:rsid w:val="007E572F"/>
    <w:rsid w:val="00812306"/>
    <w:rsid w:val="00814DA9"/>
    <w:rsid w:val="008319FC"/>
    <w:rsid w:val="00841035"/>
    <w:rsid w:val="00851518"/>
    <w:rsid w:val="008859F0"/>
    <w:rsid w:val="00893035"/>
    <w:rsid w:val="008B7282"/>
    <w:rsid w:val="008B7FA4"/>
    <w:rsid w:val="008C30E7"/>
    <w:rsid w:val="008F5D97"/>
    <w:rsid w:val="00997F34"/>
    <w:rsid w:val="009A089F"/>
    <w:rsid w:val="009C4047"/>
    <w:rsid w:val="009E5DF0"/>
    <w:rsid w:val="00A31501"/>
    <w:rsid w:val="00A51CF5"/>
    <w:rsid w:val="00A65996"/>
    <w:rsid w:val="00A77CD7"/>
    <w:rsid w:val="00A813CF"/>
    <w:rsid w:val="00A819D9"/>
    <w:rsid w:val="00AB345E"/>
    <w:rsid w:val="00AB6EE8"/>
    <w:rsid w:val="00AC3989"/>
    <w:rsid w:val="00B17D76"/>
    <w:rsid w:val="00B450EA"/>
    <w:rsid w:val="00C044E0"/>
    <w:rsid w:val="00C13C42"/>
    <w:rsid w:val="00C23201"/>
    <w:rsid w:val="00C23CE4"/>
    <w:rsid w:val="00C668D3"/>
    <w:rsid w:val="00C72708"/>
    <w:rsid w:val="00C76BC1"/>
    <w:rsid w:val="00C77CFB"/>
    <w:rsid w:val="00CB06A4"/>
    <w:rsid w:val="00CB2562"/>
    <w:rsid w:val="00CD3AD0"/>
    <w:rsid w:val="00CD460E"/>
    <w:rsid w:val="00CE6E89"/>
    <w:rsid w:val="00D00695"/>
    <w:rsid w:val="00D060F2"/>
    <w:rsid w:val="00D16B0A"/>
    <w:rsid w:val="00D3006F"/>
    <w:rsid w:val="00D43396"/>
    <w:rsid w:val="00D63D25"/>
    <w:rsid w:val="00DB1A48"/>
    <w:rsid w:val="00DB2969"/>
    <w:rsid w:val="00DE1AA4"/>
    <w:rsid w:val="00E10E3A"/>
    <w:rsid w:val="00E17527"/>
    <w:rsid w:val="00E27C1E"/>
    <w:rsid w:val="00E42F35"/>
    <w:rsid w:val="00E60E24"/>
    <w:rsid w:val="00E654F3"/>
    <w:rsid w:val="00E92715"/>
    <w:rsid w:val="00EA5938"/>
    <w:rsid w:val="00EB5B0A"/>
    <w:rsid w:val="00ED3AAF"/>
    <w:rsid w:val="00ED5220"/>
    <w:rsid w:val="00EE374F"/>
    <w:rsid w:val="00F00AB1"/>
    <w:rsid w:val="00F173E1"/>
    <w:rsid w:val="00F40BF5"/>
    <w:rsid w:val="00F67478"/>
    <w:rsid w:val="00F967B5"/>
    <w:rsid w:val="00FE475B"/>
    <w:rsid w:val="163BE746"/>
    <w:rsid w:val="247FC545"/>
    <w:rsid w:val="2D1562FB"/>
    <w:rsid w:val="2E36232D"/>
    <w:rsid w:val="320C1630"/>
    <w:rsid w:val="409C67B2"/>
    <w:rsid w:val="6E4DBDF0"/>
    <w:rsid w:val="747B9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7732"/>
  <w15:chartTrackingRefBased/>
  <w15:docId w15:val="{3F3899C8-B678-47DD-9407-CE7B5F95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6Char">
    <w:name w:val="Título 6 Char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uiPriority w:val="9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qFormat/>
    <w:pPr>
      <w:jc w:val="center"/>
    </w:pPr>
    <w:rPr>
      <w:b/>
      <w:szCs w:val="20"/>
    </w:rPr>
  </w:style>
  <w:style w:type="character" w:customStyle="1" w:styleId="TtuloChar">
    <w:name w:val="Título Char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style25">
    <w:name w:val="style25"/>
    <w:basedOn w:val="Normal"/>
    <w:pPr>
      <w:spacing w:before="100" w:beforeAutospacing="1" w:after="100" w:afterAutospacing="1"/>
    </w:pPr>
  </w:style>
  <w:style w:type="paragraph" w:styleId="Recuodecorpodetexto">
    <w:name w:val="Body Text Indent"/>
    <w:basedOn w:val="Normal"/>
    <w:semiHidden/>
    <w:pPr>
      <w:spacing w:line="360" w:lineRule="auto"/>
      <w:ind w:firstLine="720"/>
      <w:jc w:val="both"/>
    </w:pPr>
  </w:style>
  <w:style w:type="paragraph" w:styleId="Rodap">
    <w:name w:val="footer"/>
    <w:basedOn w:val="Normal"/>
    <w:link w:val="RodapChar"/>
    <w:uiPriority w:val="99"/>
    <w:unhideWhenUsed/>
    <w:rsid w:val="00002AC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02ACA"/>
    <w:rPr>
      <w:rFonts w:ascii="Times New Roman" w:eastAsia="Times New Roman" w:hAnsi="Times New Roman"/>
      <w:sz w:val="24"/>
      <w:szCs w:val="24"/>
    </w:rPr>
  </w:style>
  <w:style w:type="table" w:styleId="Tabelacomgrade">
    <w:name w:val="Table Grid"/>
    <w:basedOn w:val="Tabela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6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66A"/>
    <w:rPr>
      <w:rFonts w:ascii="Segoe UI" w:eastAsia="Times New Roman" w:hAnsi="Segoe UI" w:cs="Segoe UI"/>
      <w:sz w:val="18"/>
      <w:szCs w:val="18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03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203E"/>
    <w:rPr>
      <w:rFonts w:ascii="Times New Roman" w:eastAsia="Times New Roman" w:hAnsi="Times New Roman"/>
      <w:b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900382902\Downloads\modelo_do_paper_da_pratica_(9)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4EE8D-0A69-4FCF-A158-DF8CF290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modelo_do_paper_da_pratica_(9) (5)</Template>
  <TotalTime>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GrupoUniasselvi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00900382902</dc:creator>
  <cp:keywords/>
  <dc:description/>
  <cp:lastModifiedBy>Valdinho Pellin</cp:lastModifiedBy>
  <cp:revision>2</cp:revision>
  <cp:lastPrinted>2019-06-26T12:00:00Z</cp:lastPrinted>
  <dcterms:created xsi:type="dcterms:W3CDTF">2020-01-23T16:32:00Z</dcterms:created>
  <dcterms:modified xsi:type="dcterms:W3CDTF">2020-01-23T16:32:00Z</dcterms:modified>
</cp:coreProperties>
</file>